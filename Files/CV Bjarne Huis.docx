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08466B1B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19E681B" w14:textId="77777777" w:rsidR="00556337" w:rsidRPr="00565B06" w:rsidRDefault="00A24102" w:rsidP="00E5521B">
            <w:pPr>
              <w:pStyle w:val="Title"/>
            </w:pPr>
            <w:r>
              <w:t>Bjarne</w:t>
            </w:r>
          </w:p>
          <w:p w14:paraId="450CABC7" w14:textId="77777777" w:rsidR="00FE18B2" w:rsidRPr="00565B06" w:rsidRDefault="00A24102" w:rsidP="00E5521B">
            <w:pPr>
              <w:pStyle w:val="Subtitle"/>
            </w:pPr>
            <w:r>
              <w:t>Huijs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1489C40C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226B9AD" w14:textId="77777777" w:rsidR="00323C3F" w:rsidRPr="009D0878" w:rsidRDefault="00F170A7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D9538529EFCF4D3F814D2E5CDC51BAF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24102">
                        <w:t>Nieuwrodesesteenweg 51</w:t>
                      </w:r>
                      <w:r w:rsidR="00A24102">
                        <w:br/>
                        <w:t xml:space="preserve">3200 Aarschot 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2ADE727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1517840" wp14:editId="4D7EF442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1B57F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67C1647" w14:textId="77777777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893BC1C3E7844970BD5510CED4AE20B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432C406" w14:textId="77777777" w:rsidR="00323C3F" w:rsidRPr="009D0878" w:rsidRDefault="00A24102" w:rsidP="00323C3F">
                      <w:pPr>
                        <w:pStyle w:val="ContactInfo"/>
                      </w:pPr>
                      <w:r>
                        <w:t>0497503088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A96CE7B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A6D6CFC" wp14:editId="72FAAD53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1DE4A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41A0DEA" w14:textId="77777777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D6D5DC32DC8B4C0081FA22ED5AAE073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16F9A95" w14:textId="77777777" w:rsidR="00323C3F" w:rsidRPr="009D0878" w:rsidRDefault="00A24102" w:rsidP="00323C3F">
                      <w:pPr>
                        <w:pStyle w:val="ContactInfo"/>
                      </w:pPr>
                      <w:r>
                        <w:t>Bjarne.huijs@outlook.com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189F21E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5D848AF" wp14:editId="25691B0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6AA16D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92B8E7D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16949983" w14:textId="77777777" w:rsidR="00323C3F" w:rsidRPr="009D0878" w:rsidRDefault="00A24102" w:rsidP="00323C3F">
                  <w:pPr>
                    <w:pStyle w:val="ContactInfo"/>
                  </w:pPr>
                  <w:hyperlink r:id="rId8" w:history="1">
                    <w:r w:rsidRPr="00A24102">
                      <w:rPr>
                        <w:rStyle w:val="Hyperlink"/>
                      </w:rPr>
                      <w:t>LinkedIn profiel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DD1EADA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3F5B0C" wp14:editId="3594C456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8B1FD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D3D47FA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7706391C" w14:textId="16CF04BF" w:rsidR="00323C3F" w:rsidRPr="009D0878" w:rsidRDefault="00A24102" w:rsidP="00323C3F">
                  <w:pPr>
                    <w:pStyle w:val="ContactInfo"/>
                  </w:pPr>
                  <w:hyperlink r:id="rId9" w:history="1">
                    <w:r w:rsidRPr="00A24102">
                      <w:rPr>
                        <w:rStyle w:val="Hyperlink"/>
                      </w:rPr>
                      <w:t>E</w:t>
                    </w:r>
                    <w:r w:rsidR="00521BC9">
                      <w:rPr>
                        <w:rStyle w:val="Hyperlink"/>
                      </w:rPr>
                      <w:t>-</w:t>
                    </w:r>
                    <w:r w:rsidRPr="00A24102">
                      <w:rPr>
                        <w:rStyle w:val="Hyperlink"/>
                      </w:rPr>
                      <w:t>portfolio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4C9CFFF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73CDD14" wp14:editId="64FA06D4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7297B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2FEE93D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EF6CFA8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087A928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6E4E68E" wp14:editId="766DB2D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407D0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F710C6F" w14:textId="77777777" w:rsidR="000E24AC" w:rsidRPr="00565B06" w:rsidRDefault="00A24102" w:rsidP="007850D1">
            <w:pPr>
              <w:pStyle w:val="Heading1"/>
              <w:outlineLvl w:val="0"/>
            </w:pPr>
            <w:r>
              <w:t>Kort over Mij</w:t>
            </w:r>
          </w:p>
        </w:tc>
      </w:tr>
    </w:tbl>
    <w:p w14:paraId="0D895393" w14:textId="5C2A3DC2" w:rsidR="00A77B4D" w:rsidRPr="00A24102" w:rsidRDefault="00863D0D" w:rsidP="007850D1">
      <w:pPr>
        <w:rPr>
          <w:lang w:val="nl-BE"/>
        </w:rPr>
      </w:pPr>
      <w:r w:rsidRPr="00A24102">
        <w:rPr>
          <w:lang w:val="nl-BE"/>
        </w:rPr>
        <w:t>Energieke en actieve programmeur/web developer met ervaring in meerdere programmeertalen en technieken</w:t>
      </w:r>
      <w:r w:rsidR="000E00A4">
        <w:rPr>
          <w:lang w:val="nl-BE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DAADE4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857E57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973F451" wp14:editId="2070C96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BD03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F0B4035" w14:textId="77777777" w:rsidR="00A77B4D" w:rsidRPr="00565B06" w:rsidRDefault="00A24102" w:rsidP="002146F8">
            <w:pPr>
              <w:pStyle w:val="Heading1"/>
              <w:outlineLvl w:val="0"/>
            </w:pPr>
            <w:r>
              <w:t>Opleidingen</w:t>
            </w:r>
          </w:p>
        </w:tc>
      </w:tr>
    </w:tbl>
    <w:p w14:paraId="5F1E76BA" w14:textId="77777777" w:rsidR="007C0E0E" w:rsidRPr="00565B06" w:rsidRDefault="00863D0D" w:rsidP="00B47E1E">
      <w:pPr>
        <w:pStyle w:val="Heading2"/>
      </w:pPr>
      <w:r>
        <w:t>Bachelor Toegepaste Informatica</w:t>
      </w:r>
      <w:r w:rsidR="007C0E0E" w:rsidRPr="00565B06">
        <w:t xml:space="preserve"> | </w:t>
      </w:r>
      <w:r>
        <w:rPr>
          <w:rStyle w:val="Emphasis"/>
        </w:rPr>
        <w:t>UCLL</w:t>
      </w:r>
    </w:p>
    <w:p w14:paraId="2EBDA01A" w14:textId="77777777" w:rsidR="007C0E0E" w:rsidRPr="00565B06" w:rsidRDefault="00863D0D" w:rsidP="004F199F">
      <w:pPr>
        <w:pStyle w:val="Heading3"/>
      </w:pPr>
      <w:r>
        <w:t>21/09/2015</w:t>
      </w:r>
      <w:r w:rsidR="007C0E0E" w:rsidRPr="00565B06">
        <w:t xml:space="preserve"> – </w:t>
      </w:r>
      <w:r>
        <w:t>30/07/2019</w:t>
      </w:r>
    </w:p>
    <w:p w14:paraId="3BB3D9D1" w14:textId="21A89A0A" w:rsidR="00863D0D" w:rsidRPr="000E00A4" w:rsidRDefault="00863D0D" w:rsidP="00863D0D">
      <w:pPr>
        <w:rPr>
          <w:lang w:val="nl-BE"/>
        </w:rPr>
      </w:pPr>
      <w:r w:rsidRPr="000E00A4">
        <w:rPr>
          <w:lang w:val="nl-BE"/>
        </w:rPr>
        <w:t xml:space="preserve">Een opleiding met focus op de vaardigheden die nodig zijn om in het bedrijfsleven </w:t>
      </w:r>
      <w:proofErr w:type="spellStart"/>
      <w:r w:rsidRPr="000E00A4">
        <w:rPr>
          <w:lang w:val="nl-BE"/>
        </w:rPr>
        <w:t>to</w:t>
      </w:r>
      <w:proofErr w:type="spellEnd"/>
      <w:r w:rsidRPr="000E00A4">
        <w:rPr>
          <w:lang w:val="nl-BE"/>
        </w:rPr>
        <w:t xml:space="preserve"> kunnen groeien aan te brengen op een kwalitatieve manier</w:t>
      </w:r>
      <w:r w:rsidR="000E00A4" w:rsidRPr="000E00A4">
        <w:rPr>
          <w:lang w:val="nl-BE"/>
        </w:rPr>
        <w:t>.</w:t>
      </w:r>
    </w:p>
    <w:p w14:paraId="7DB7EEA1" w14:textId="13AE52BB" w:rsidR="00863D0D" w:rsidRPr="00863D0D" w:rsidRDefault="00863D0D" w:rsidP="00863D0D">
      <w:pPr>
        <w:spacing w:after="0"/>
        <w:rPr>
          <w:lang w:val="nl-BE"/>
        </w:rPr>
      </w:pPr>
      <w:r w:rsidRPr="00863D0D">
        <w:rPr>
          <w:lang w:val="nl-BE"/>
        </w:rPr>
        <w:t>Specialisatietraject: Softwareontwikkeling en website development</w:t>
      </w:r>
    </w:p>
    <w:p w14:paraId="144A902D" w14:textId="77777777" w:rsidR="000E24AC" w:rsidRPr="00863D0D" w:rsidRDefault="000E24AC" w:rsidP="007850D1">
      <w:pPr>
        <w:rPr>
          <w:lang w:val="nl-BE"/>
        </w:rPr>
      </w:pPr>
    </w:p>
    <w:p w14:paraId="0B89C13A" w14:textId="77777777" w:rsidR="007C0E0E" w:rsidRPr="00863D0D" w:rsidRDefault="00863D0D" w:rsidP="00B47E1E">
      <w:pPr>
        <w:pStyle w:val="Heading2"/>
        <w:rPr>
          <w:lang w:val="nl-BE"/>
        </w:rPr>
      </w:pPr>
      <w:r w:rsidRPr="00863D0D">
        <w:rPr>
          <w:lang w:val="nl-BE"/>
        </w:rPr>
        <w:t>Informatica en netwerkbeheer</w:t>
      </w:r>
      <w:r w:rsidR="007C0E0E" w:rsidRPr="00863D0D">
        <w:rPr>
          <w:lang w:val="nl-BE"/>
        </w:rPr>
        <w:t xml:space="preserve"> | </w:t>
      </w:r>
      <w:r w:rsidRPr="00863D0D">
        <w:rPr>
          <w:rStyle w:val="Emphasis"/>
          <w:lang w:val="nl-BE"/>
        </w:rPr>
        <w:t>Sancta-Maria Aarschot</w:t>
      </w:r>
    </w:p>
    <w:p w14:paraId="3EC68E5C" w14:textId="77777777" w:rsidR="007C0E0E" w:rsidRPr="00863D0D" w:rsidRDefault="00863D0D" w:rsidP="004F199F">
      <w:pPr>
        <w:pStyle w:val="Heading3"/>
        <w:rPr>
          <w:lang w:val="nl-BE"/>
        </w:rPr>
      </w:pPr>
      <w:r w:rsidRPr="00863D0D">
        <w:rPr>
          <w:lang w:val="nl-BE"/>
        </w:rPr>
        <w:t>01/09/2013</w:t>
      </w:r>
      <w:r w:rsidR="007C0E0E" w:rsidRPr="00863D0D">
        <w:rPr>
          <w:lang w:val="nl-BE"/>
        </w:rPr>
        <w:t xml:space="preserve"> – </w:t>
      </w:r>
      <w:r w:rsidRPr="00863D0D">
        <w:rPr>
          <w:lang w:val="nl-BE"/>
        </w:rPr>
        <w:t>30/07/2015</w:t>
      </w:r>
    </w:p>
    <w:p w14:paraId="6250336A" w14:textId="162F041D" w:rsidR="00863D0D" w:rsidRPr="00863D0D" w:rsidRDefault="00863D0D" w:rsidP="00863D0D">
      <w:pPr>
        <w:spacing w:after="0"/>
        <w:rPr>
          <w:lang w:val="nl-BE"/>
        </w:rPr>
      </w:pPr>
      <w:r w:rsidRPr="00863D0D">
        <w:rPr>
          <w:lang w:val="nl-BE"/>
        </w:rPr>
        <w:t>Een stevig basistraject om enkele basisvaardigheden in de informatica bij te brengen</w:t>
      </w:r>
      <w:r w:rsidR="000E00A4">
        <w:rPr>
          <w:lang w:val="nl-BE"/>
        </w:rPr>
        <w:t>.</w:t>
      </w:r>
    </w:p>
    <w:p w14:paraId="39D15B1A" w14:textId="7EFEF5F7" w:rsidR="00863D0D" w:rsidRPr="00863D0D" w:rsidRDefault="00863D0D" w:rsidP="00863D0D">
      <w:pPr>
        <w:spacing w:after="0"/>
        <w:rPr>
          <w:lang w:val="nl-BE"/>
        </w:rPr>
      </w:pPr>
      <w:proofErr w:type="gramStart"/>
      <w:r w:rsidRPr="00863D0D">
        <w:rPr>
          <w:lang w:val="nl-BE"/>
        </w:rPr>
        <w:t>EHBO cursus</w:t>
      </w:r>
      <w:proofErr w:type="gramEnd"/>
      <w:r w:rsidRPr="00863D0D">
        <w:rPr>
          <w:lang w:val="nl-BE"/>
        </w:rPr>
        <w:t xml:space="preserve"> bij in het lessenpakket</w:t>
      </w:r>
      <w:r w:rsidR="000E00A4">
        <w:rPr>
          <w:lang w:val="nl-BE"/>
        </w:rPr>
        <w:t>.</w:t>
      </w:r>
    </w:p>
    <w:p w14:paraId="2FA0B602" w14:textId="77777777" w:rsidR="007C0E0E" w:rsidRPr="00863D0D" w:rsidRDefault="007C0E0E" w:rsidP="007C0E0E">
      <w:pPr>
        <w:rPr>
          <w:lang w:val="nl-BE"/>
        </w:rPr>
      </w:pPr>
    </w:p>
    <w:p w14:paraId="43734218" w14:textId="77777777" w:rsidR="00863D0D" w:rsidRPr="00863D0D" w:rsidRDefault="00863D0D" w:rsidP="00863D0D">
      <w:pPr>
        <w:pStyle w:val="Heading2"/>
        <w:rPr>
          <w:lang w:val="nl-BE"/>
        </w:rPr>
      </w:pPr>
      <w:r w:rsidRPr="00863D0D">
        <w:rPr>
          <w:lang w:val="nl-BE"/>
        </w:rPr>
        <w:t xml:space="preserve">Wetenschappen-Wiskunde </w:t>
      </w:r>
      <w:r w:rsidRPr="00863D0D">
        <w:rPr>
          <w:lang w:val="nl-BE"/>
        </w:rPr>
        <w:t xml:space="preserve">| </w:t>
      </w:r>
      <w:r w:rsidRPr="00863D0D">
        <w:rPr>
          <w:rStyle w:val="Emphasis"/>
          <w:lang w:val="nl-BE"/>
        </w:rPr>
        <w:t>Sint-Jozefscollege Aarschot</w:t>
      </w:r>
    </w:p>
    <w:p w14:paraId="37BB649E" w14:textId="77777777" w:rsidR="00863D0D" w:rsidRPr="00863D0D" w:rsidRDefault="00863D0D" w:rsidP="00863D0D">
      <w:pPr>
        <w:pStyle w:val="Heading3"/>
        <w:rPr>
          <w:lang w:val="nl-BE"/>
        </w:rPr>
      </w:pPr>
      <w:r w:rsidRPr="00863D0D">
        <w:rPr>
          <w:lang w:val="nl-BE"/>
        </w:rPr>
        <w:t>01/09/20</w:t>
      </w:r>
      <w:r>
        <w:rPr>
          <w:lang w:val="nl-BE"/>
        </w:rPr>
        <w:t>09</w:t>
      </w:r>
      <w:r w:rsidRPr="00863D0D">
        <w:rPr>
          <w:lang w:val="nl-BE"/>
        </w:rPr>
        <w:t xml:space="preserve"> – 30/07/201</w:t>
      </w:r>
      <w:r>
        <w:rPr>
          <w:lang w:val="nl-BE"/>
        </w:rPr>
        <w:t>3</w:t>
      </w:r>
    </w:p>
    <w:p w14:paraId="2B0FC955" w14:textId="77777777" w:rsidR="00863D0D" w:rsidRPr="00863D0D" w:rsidRDefault="00863D0D" w:rsidP="00863D0D">
      <w:pPr>
        <w:spacing w:after="0"/>
        <w:rPr>
          <w:lang w:val="nl-BE"/>
        </w:rPr>
      </w:pPr>
      <w:r w:rsidRPr="00863D0D">
        <w:rPr>
          <w:lang w:val="nl-BE"/>
        </w:rPr>
        <w:t>Een theoretisch gespecialiseerde opleiding rond de verschillende wetenschappen en wiskunde.</w:t>
      </w:r>
    </w:p>
    <w:p w14:paraId="17AB83BE" w14:textId="77777777" w:rsidR="00863D0D" w:rsidRPr="00863D0D" w:rsidRDefault="00863D0D" w:rsidP="00863D0D">
      <w:pPr>
        <w:rPr>
          <w:lang w:val="nl-BE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772C54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9E9DCE7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1EC3A0F" wp14:editId="7E7C14A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F9667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BCC4B55" w14:textId="77777777" w:rsidR="005E088C" w:rsidRPr="00565B06" w:rsidRDefault="00A24102" w:rsidP="0004158B">
            <w:pPr>
              <w:pStyle w:val="Heading1"/>
              <w:outlineLvl w:val="0"/>
            </w:pPr>
            <w:r>
              <w:t>Werkervaring en stages</w:t>
            </w:r>
          </w:p>
        </w:tc>
      </w:tr>
    </w:tbl>
    <w:p w14:paraId="490841D6" w14:textId="05D19E9C" w:rsidR="005E088C" w:rsidRPr="00565B06" w:rsidRDefault="00863D0D" w:rsidP="00B47E1E">
      <w:pPr>
        <w:pStyle w:val="Heading2"/>
      </w:pPr>
      <w:proofErr w:type="spellStart"/>
      <w:r w:rsidRPr="00863D0D">
        <w:t>Observatiestag</w:t>
      </w:r>
      <w:r w:rsidR="00FC50B4">
        <w:t>e</w:t>
      </w:r>
      <w:bookmarkStart w:id="0" w:name="_GoBack"/>
      <w:bookmarkEnd w:id="0"/>
      <w:proofErr w:type="spellEnd"/>
      <w:r w:rsidR="005E088C" w:rsidRPr="00565B06">
        <w:t xml:space="preserve"> | </w:t>
      </w:r>
      <w:proofErr w:type="spellStart"/>
      <w:r>
        <w:rPr>
          <w:rStyle w:val="Emphasis"/>
        </w:rPr>
        <w:t>Cegeka</w:t>
      </w:r>
      <w:proofErr w:type="spellEnd"/>
    </w:p>
    <w:p w14:paraId="5CD29C49" w14:textId="77777777" w:rsidR="005E088C" w:rsidRPr="00565B06" w:rsidRDefault="00863D0D" w:rsidP="004F199F">
      <w:pPr>
        <w:pStyle w:val="Heading3"/>
      </w:pPr>
      <w:r>
        <w:t>21/04/2018</w:t>
      </w:r>
      <w:r w:rsidR="005E088C" w:rsidRPr="00565B06">
        <w:t xml:space="preserve"> – </w:t>
      </w:r>
      <w:r>
        <w:t>21/04/2018</w:t>
      </w:r>
    </w:p>
    <w:p w14:paraId="16C28BCA" w14:textId="0B0CA412" w:rsidR="005E088C" w:rsidRPr="000E00A4" w:rsidRDefault="00863D0D" w:rsidP="005E088C">
      <w:pPr>
        <w:rPr>
          <w:lang w:val="nl-BE"/>
        </w:rPr>
      </w:pPr>
      <w:r w:rsidRPr="000E00A4">
        <w:rPr>
          <w:lang w:val="nl-BE"/>
        </w:rPr>
        <w:t>Gedurende 1 dag o</w:t>
      </w:r>
      <w:r w:rsidRPr="000E00A4">
        <w:rPr>
          <w:lang w:val="nl-BE"/>
        </w:rPr>
        <w:t>bserveren van werknemers en stagebegeleider om een beter beeld te scheppen van het bedrijfsleven</w:t>
      </w:r>
      <w:r w:rsidR="000E00A4" w:rsidRPr="000E00A4">
        <w:rPr>
          <w:lang w:val="nl-BE"/>
        </w:rPr>
        <w:t>.</w:t>
      </w:r>
    </w:p>
    <w:p w14:paraId="4079941B" w14:textId="3BD16B8C" w:rsidR="005E088C" w:rsidRPr="00863D0D" w:rsidRDefault="00863D0D" w:rsidP="00B47E1E">
      <w:pPr>
        <w:pStyle w:val="Heading2"/>
        <w:rPr>
          <w:lang w:val="nl-BE"/>
        </w:rPr>
      </w:pPr>
      <w:proofErr w:type="gramStart"/>
      <w:r w:rsidRPr="00863D0D">
        <w:rPr>
          <w:lang w:val="nl-BE"/>
        </w:rPr>
        <w:t>stag</w:t>
      </w:r>
      <w:r w:rsidR="00FC50B4">
        <w:rPr>
          <w:lang w:val="nl-BE"/>
        </w:rPr>
        <w:t>e</w:t>
      </w:r>
      <w:proofErr w:type="gramEnd"/>
      <w:r w:rsidR="005E088C" w:rsidRPr="00863D0D">
        <w:rPr>
          <w:lang w:val="nl-BE"/>
        </w:rPr>
        <w:t xml:space="preserve"> | </w:t>
      </w:r>
      <w:r w:rsidRPr="00863D0D">
        <w:rPr>
          <w:rStyle w:val="Emphasis"/>
          <w:lang w:val="nl-BE"/>
        </w:rPr>
        <w:t>CVO Hageland</w:t>
      </w:r>
    </w:p>
    <w:p w14:paraId="1333B3D7" w14:textId="77777777" w:rsidR="005E088C" w:rsidRPr="00863D0D" w:rsidRDefault="00863D0D" w:rsidP="004F199F">
      <w:pPr>
        <w:pStyle w:val="Heading3"/>
        <w:rPr>
          <w:lang w:val="nl-BE"/>
        </w:rPr>
      </w:pPr>
      <w:r w:rsidRPr="00863D0D">
        <w:rPr>
          <w:lang w:val="nl-BE"/>
        </w:rPr>
        <w:t>12/04/201</w:t>
      </w:r>
      <w:r>
        <w:rPr>
          <w:lang w:val="nl-BE"/>
        </w:rPr>
        <w:t>5</w:t>
      </w:r>
      <w:r w:rsidR="005E088C" w:rsidRPr="00863D0D">
        <w:rPr>
          <w:lang w:val="nl-BE"/>
        </w:rPr>
        <w:t xml:space="preserve"> – </w:t>
      </w:r>
      <w:r w:rsidRPr="00863D0D">
        <w:rPr>
          <w:lang w:val="nl-BE"/>
        </w:rPr>
        <w:t>28</w:t>
      </w:r>
      <w:r>
        <w:rPr>
          <w:lang w:val="nl-BE"/>
        </w:rPr>
        <w:t>/04/2015</w:t>
      </w:r>
    </w:p>
    <w:p w14:paraId="41870563" w14:textId="77777777" w:rsidR="00863D0D" w:rsidRPr="00863D0D" w:rsidRDefault="00863D0D" w:rsidP="00863D0D">
      <w:r w:rsidRPr="00863D0D">
        <w:t>Onderhoud hardware in leslokalen</w:t>
      </w:r>
    </w:p>
    <w:p w14:paraId="73E68F56" w14:textId="77777777" w:rsidR="00486799" w:rsidRDefault="00863D0D" w:rsidP="00863D0D">
      <w:proofErr w:type="spellStart"/>
      <w:r w:rsidRPr="00863D0D">
        <w:t>Ontwerpen</w:t>
      </w:r>
      <w:proofErr w:type="spellEnd"/>
      <w:r w:rsidRPr="00863D0D">
        <w:t xml:space="preserve"> van </w:t>
      </w:r>
      <w:proofErr w:type="spellStart"/>
      <w:r w:rsidRPr="00863D0D">
        <w:t>een</w:t>
      </w:r>
      <w:proofErr w:type="spellEnd"/>
      <w:r w:rsidRPr="00863D0D">
        <w:t xml:space="preserve"> </w:t>
      </w:r>
      <w:proofErr w:type="spellStart"/>
      <w:r w:rsidRPr="00863D0D">
        <w:t>studentenportaal</w:t>
      </w:r>
      <w:proofErr w:type="spellEnd"/>
    </w:p>
    <w:p w14:paraId="6F15D76A" w14:textId="77777777" w:rsidR="00486799" w:rsidRDefault="00486799">
      <w:r>
        <w:br w:type="page"/>
      </w:r>
    </w:p>
    <w:p w14:paraId="33F60368" w14:textId="77777777" w:rsidR="00863D0D" w:rsidRPr="00863D0D" w:rsidRDefault="00863D0D" w:rsidP="00863D0D"/>
    <w:p w14:paraId="7FED7708" w14:textId="77777777" w:rsidR="005E088C" w:rsidRPr="00863D0D" w:rsidRDefault="005E088C" w:rsidP="005E088C">
      <w:pPr>
        <w:rPr>
          <w:lang w:val="nl-BE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20EAA4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3FC6E55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9316E9C" wp14:editId="786D40F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F8525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621999C" w14:textId="77777777" w:rsidR="00143224" w:rsidRPr="00565B06" w:rsidRDefault="00A24102" w:rsidP="00AD6216">
            <w:pPr>
              <w:pStyle w:val="Heading1"/>
              <w:outlineLvl w:val="0"/>
            </w:pPr>
            <w:r>
              <w:t>Vaardigheden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866EC62" w14:textId="77777777" w:rsidTr="00565B06">
        <w:tc>
          <w:tcPr>
            <w:tcW w:w="4320" w:type="dxa"/>
          </w:tcPr>
          <w:p w14:paraId="27A7068A" w14:textId="77777777" w:rsidR="00316CE4" w:rsidRPr="00565B06" w:rsidRDefault="00863D0D" w:rsidP="00863D0D">
            <w:pPr>
              <w:pStyle w:val="ListBullet"/>
              <w:spacing w:after="80"/>
            </w:pP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behandelen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14:paraId="4DB29E12" w14:textId="77777777" w:rsidR="00F904FC" w:rsidRPr="00565B06" w:rsidRDefault="00863D0D" w:rsidP="00565B06">
            <w:pPr>
              <w:pStyle w:val="ListBullet"/>
              <w:spacing w:after="80"/>
            </w:pPr>
            <w:proofErr w:type="spellStart"/>
            <w:r>
              <w:t>Analyseren</w:t>
            </w:r>
            <w:proofErr w:type="spellEnd"/>
          </w:p>
        </w:tc>
      </w:tr>
      <w:tr w:rsidR="00863D0D" w:rsidRPr="00565B06" w14:paraId="47A5AF59" w14:textId="77777777" w:rsidTr="00565B06">
        <w:tc>
          <w:tcPr>
            <w:tcW w:w="4320" w:type="dxa"/>
          </w:tcPr>
          <w:p w14:paraId="7F874F41" w14:textId="77777777" w:rsidR="00863D0D" w:rsidRDefault="00863D0D" w:rsidP="00565B06">
            <w:pPr>
              <w:pStyle w:val="ListBullet"/>
            </w:pPr>
            <w:proofErr w:type="spellStart"/>
            <w:r>
              <w:t>Oplossingen</w:t>
            </w:r>
            <w:proofErr w:type="spellEnd"/>
            <w:r>
              <w:t xml:space="preserve"> </w:t>
            </w:r>
            <w:proofErr w:type="spellStart"/>
            <w:r>
              <w:t>uitwerken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14:paraId="04F860C9" w14:textId="77777777" w:rsidR="00863D0D" w:rsidRDefault="00863D0D" w:rsidP="00565B06">
            <w:pPr>
              <w:pStyle w:val="ListBullet"/>
            </w:pPr>
            <w:proofErr w:type="spellStart"/>
            <w:r>
              <w:t>Beheren</w:t>
            </w:r>
            <w:proofErr w:type="spellEnd"/>
          </w:p>
        </w:tc>
      </w:tr>
      <w:tr w:rsidR="00863D0D" w:rsidRPr="00565B06" w14:paraId="3804C791" w14:textId="77777777" w:rsidTr="00565B06">
        <w:tc>
          <w:tcPr>
            <w:tcW w:w="4320" w:type="dxa"/>
          </w:tcPr>
          <w:p w14:paraId="3A44C93E" w14:textId="77777777" w:rsidR="00863D0D" w:rsidRDefault="00863D0D" w:rsidP="00565B06">
            <w:pPr>
              <w:pStyle w:val="ListBullet"/>
            </w:pPr>
            <w:proofErr w:type="spellStart"/>
            <w:r>
              <w:t>Projectmatig</w:t>
            </w:r>
            <w:proofErr w:type="spellEnd"/>
            <w:r>
              <w:t xml:space="preserve"> </w:t>
            </w:r>
            <w:proofErr w:type="spellStart"/>
            <w:r>
              <w:t>werken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14:paraId="7BE9162D" w14:textId="77777777" w:rsidR="00863D0D" w:rsidRDefault="00863D0D" w:rsidP="00565B06">
            <w:pPr>
              <w:pStyle w:val="ListBullet"/>
            </w:pPr>
            <w:proofErr w:type="spellStart"/>
            <w:r>
              <w:t>Communiceren</w:t>
            </w:r>
            <w:proofErr w:type="spellEnd"/>
          </w:p>
        </w:tc>
      </w:tr>
      <w:tr w:rsidR="00863D0D" w:rsidRPr="00863D0D" w14:paraId="6728F3F1" w14:textId="77777777" w:rsidTr="00565B06">
        <w:tc>
          <w:tcPr>
            <w:tcW w:w="4320" w:type="dxa"/>
          </w:tcPr>
          <w:p w14:paraId="2A68CC09" w14:textId="77777777" w:rsidR="00863D0D" w:rsidRPr="00863D0D" w:rsidRDefault="00863D0D" w:rsidP="00565B06">
            <w:pPr>
              <w:pStyle w:val="ListBullet"/>
              <w:rPr>
                <w:lang w:val="nl-BE"/>
              </w:rPr>
            </w:pPr>
            <w:r w:rsidRPr="00863D0D">
              <w:rPr>
                <w:lang w:val="nl-BE"/>
              </w:rPr>
              <w:t xml:space="preserve">Gedrag aanpassen en initiatief </w:t>
            </w:r>
            <w:r>
              <w:rPr>
                <w:lang w:val="nl-BE"/>
              </w:rPr>
              <w:t>nemen</w:t>
            </w:r>
          </w:p>
        </w:tc>
        <w:tc>
          <w:tcPr>
            <w:tcW w:w="4320" w:type="dxa"/>
            <w:tcMar>
              <w:left w:w="576" w:type="dxa"/>
            </w:tcMar>
          </w:tcPr>
          <w:p w14:paraId="11683E41" w14:textId="77777777" w:rsidR="00863D0D" w:rsidRPr="00863D0D" w:rsidRDefault="00863D0D" w:rsidP="00565B06">
            <w:pPr>
              <w:pStyle w:val="ListBullet"/>
              <w:rPr>
                <w:lang w:val="nl-BE"/>
              </w:rPr>
            </w:pPr>
            <w:r>
              <w:rPr>
                <w:lang w:val="nl-BE"/>
              </w:rPr>
              <w:t>Kwaliteitsvol handelen</w:t>
            </w:r>
          </w:p>
        </w:tc>
      </w:tr>
      <w:tr w:rsidR="00863D0D" w:rsidRPr="00863D0D" w14:paraId="0C73DE89" w14:textId="77777777" w:rsidTr="00565B06">
        <w:tc>
          <w:tcPr>
            <w:tcW w:w="4320" w:type="dxa"/>
          </w:tcPr>
          <w:p w14:paraId="29234476" w14:textId="77777777" w:rsidR="00863D0D" w:rsidRPr="00863D0D" w:rsidRDefault="00863D0D" w:rsidP="00486799">
            <w:pPr>
              <w:pStyle w:val="ListBullet"/>
              <w:numPr>
                <w:ilvl w:val="0"/>
                <w:numId w:val="0"/>
              </w:numPr>
              <w:ind w:left="360"/>
              <w:rPr>
                <w:lang w:val="nl-BE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49062986" w14:textId="77777777" w:rsidR="00863D0D" w:rsidRDefault="00863D0D" w:rsidP="00486799">
            <w:pPr>
              <w:pStyle w:val="ListBullet"/>
              <w:numPr>
                <w:ilvl w:val="0"/>
                <w:numId w:val="0"/>
              </w:numPr>
              <w:ind w:left="360"/>
              <w:rPr>
                <w:lang w:val="nl-BE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4324"/>
        <w:gridCol w:w="4325"/>
      </w:tblGrid>
      <w:tr w:rsidR="00A24102" w:rsidRPr="00565B06" w14:paraId="09215302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542CF3FA" w14:textId="77777777" w:rsidR="00A24102" w:rsidRPr="00565B06" w:rsidRDefault="00486799" w:rsidP="00075B13">
            <w:pPr>
              <w:pStyle w:val="Icons"/>
              <w:rPr>
                <w:noProof/>
              </w:rPr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E1599E6" wp14:editId="6DBDB4CA">
                      <wp:extent cx="274320" cy="274320"/>
                      <wp:effectExtent l="0" t="0" r="0" b="0"/>
                      <wp:docPr id="36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7F42C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yD9e/5cOAADBZQAADgAAAAAAAAAAAAAAAAAuAgAAZHJzL2Uyb0RvYy54bWxQSwECLQAU&#10;AAYACAAAACEAGGrsh9kAAAADAQAADwAAAAAAAAAAAAAAAADxEAAAZHJzL2Rvd25yZXYueG1sUEsF&#10;BgAAAAAEAAQA8wAAAPc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2"/>
          </w:tcPr>
          <w:p w14:paraId="5B989F3A" w14:textId="77777777" w:rsidR="00A24102" w:rsidRDefault="00A24102" w:rsidP="00AD6216">
            <w:pPr>
              <w:pStyle w:val="Heading1"/>
              <w:outlineLvl w:val="0"/>
            </w:pPr>
            <w:r w:rsidRPr="00A24102">
              <w:t>Talen</w:t>
            </w:r>
          </w:p>
        </w:tc>
      </w:tr>
      <w:tr w:rsidR="00486799" w:rsidRPr="00486799" w14:paraId="4736DE03" w14:textId="77777777" w:rsidTr="008F4B79">
        <w:tc>
          <w:tcPr>
            <w:tcW w:w="725" w:type="dxa"/>
            <w:tcMar>
              <w:right w:w="216" w:type="dxa"/>
            </w:tcMar>
            <w:vAlign w:val="bottom"/>
          </w:tcPr>
          <w:p w14:paraId="5E7A2C85" w14:textId="77777777" w:rsidR="00486799" w:rsidRPr="00565B06" w:rsidRDefault="00486799" w:rsidP="00075B13">
            <w:pPr>
              <w:pStyle w:val="Icons"/>
              <w:rPr>
                <w:noProof/>
              </w:rPr>
            </w:pPr>
          </w:p>
        </w:tc>
        <w:tc>
          <w:tcPr>
            <w:tcW w:w="4324" w:type="dxa"/>
          </w:tcPr>
          <w:p w14:paraId="100ADE62" w14:textId="77777777" w:rsidR="00486799" w:rsidRPr="00486799" w:rsidRDefault="00486799" w:rsidP="00486799">
            <w:pPr>
              <w:pStyle w:val="ListBullet"/>
              <w:rPr>
                <w:lang w:val="nl-BE"/>
              </w:rPr>
            </w:pPr>
            <w:r w:rsidRPr="00486799">
              <w:rPr>
                <w:lang w:val="nl-BE"/>
              </w:rPr>
              <w:t>Nederlands</w:t>
            </w:r>
            <w:r>
              <w:rPr>
                <w:lang w:val="nl-BE"/>
              </w:rPr>
              <w:t>, moedertaal</w:t>
            </w:r>
          </w:p>
        </w:tc>
        <w:tc>
          <w:tcPr>
            <w:tcW w:w="4325" w:type="dxa"/>
          </w:tcPr>
          <w:p w14:paraId="0C0216F1" w14:textId="77777777" w:rsidR="00486799" w:rsidRPr="00486799" w:rsidRDefault="00486799" w:rsidP="00486799">
            <w:pPr>
              <w:pStyle w:val="ListBullet"/>
              <w:rPr>
                <w:lang w:val="nl-BE"/>
              </w:rPr>
            </w:pPr>
            <w:r w:rsidRPr="00486799">
              <w:rPr>
                <w:lang w:val="nl-BE"/>
              </w:rPr>
              <w:t>Engels</w:t>
            </w:r>
            <w:r>
              <w:rPr>
                <w:lang w:val="nl-BE"/>
              </w:rPr>
              <w:t>, uitstekend op alle vlakken</w:t>
            </w:r>
          </w:p>
        </w:tc>
      </w:tr>
      <w:tr w:rsidR="00486799" w:rsidRPr="00565B06" w14:paraId="0B676637" w14:textId="77777777" w:rsidTr="008F4B79">
        <w:tc>
          <w:tcPr>
            <w:tcW w:w="725" w:type="dxa"/>
            <w:tcMar>
              <w:right w:w="216" w:type="dxa"/>
            </w:tcMar>
            <w:vAlign w:val="bottom"/>
          </w:tcPr>
          <w:p w14:paraId="1EEFF75A" w14:textId="77777777" w:rsidR="00486799" w:rsidRPr="00486799" w:rsidRDefault="00486799" w:rsidP="00075B13">
            <w:pPr>
              <w:pStyle w:val="Icons"/>
              <w:rPr>
                <w:noProof/>
                <w:lang w:val="nl-BE"/>
              </w:rPr>
            </w:pPr>
          </w:p>
        </w:tc>
        <w:tc>
          <w:tcPr>
            <w:tcW w:w="4324" w:type="dxa"/>
          </w:tcPr>
          <w:p w14:paraId="76F0FE80" w14:textId="77777777" w:rsidR="00486799" w:rsidRPr="00486799" w:rsidRDefault="00486799" w:rsidP="00486799">
            <w:pPr>
              <w:pStyle w:val="ListBullet"/>
              <w:rPr>
                <w:lang w:val="nl-BE"/>
              </w:rPr>
            </w:pPr>
            <w:r>
              <w:rPr>
                <w:lang w:val="nl-BE"/>
              </w:rPr>
              <w:t>Frans, goed</w:t>
            </w:r>
          </w:p>
        </w:tc>
        <w:tc>
          <w:tcPr>
            <w:tcW w:w="4325" w:type="dxa"/>
          </w:tcPr>
          <w:p w14:paraId="1660674B" w14:textId="77777777" w:rsidR="00486799" w:rsidRPr="00486799" w:rsidRDefault="00486799" w:rsidP="00486799">
            <w:pPr>
              <w:pStyle w:val="ListBullet"/>
              <w:rPr>
                <w:lang w:val="nl-BE"/>
              </w:rPr>
            </w:pPr>
            <w:r w:rsidRPr="00486799">
              <w:rPr>
                <w:lang w:val="nl-BE"/>
              </w:rPr>
              <w:t>Duits</w:t>
            </w:r>
            <w:r>
              <w:rPr>
                <w:lang w:val="nl-BE"/>
              </w:rPr>
              <w:t>, noties</w:t>
            </w:r>
          </w:p>
        </w:tc>
      </w:tr>
      <w:tr w:rsidR="00486799" w:rsidRPr="00565B06" w14:paraId="51336764" w14:textId="77777777" w:rsidTr="008F4B79">
        <w:tc>
          <w:tcPr>
            <w:tcW w:w="725" w:type="dxa"/>
            <w:tcMar>
              <w:right w:w="216" w:type="dxa"/>
            </w:tcMar>
            <w:vAlign w:val="bottom"/>
          </w:tcPr>
          <w:p w14:paraId="18C907C7" w14:textId="77777777" w:rsidR="00486799" w:rsidRPr="00565B06" w:rsidRDefault="00486799" w:rsidP="00075B13">
            <w:pPr>
              <w:pStyle w:val="Icons"/>
              <w:rPr>
                <w:noProof/>
              </w:rPr>
            </w:pPr>
          </w:p>
        </w:tc>
        <w:tc>
          <w:tcPr>
            <w:tcW w:w="4324" w:type="dxa"/>
          </w:tcPr>
          <w:p w14:paraId="733C0ED1" w14:textId="77777777" w:rsidR="00486799" w:rsidRPr="00486799" w:rsidRDefault="00486799" w:rsidP="00486799">
            <w:pPr>
              <w:pStyle w:val="ListBullet"/>
              <w:numPr>
                <w:ilvl w:val="0"/>
                <w:numId w:val="0"/>
              </w:numPr>
              <w:ind w:left="360"/>
              <w:rPr>
                <w:lang w:val="nl-BE"/>
              </w:rPr>
            </w:pPr>
          </w:p>
        </w:tc>
        <w:tc>
          <w:tcPr>
            <w:tcW w:w="4325" w:type="dxa"/>
          </w:tcPr>
          <w:p w14:paraId="62116A99" w14:textId="77777777" w:rsidR="00486799" w:rsidRPr="00486799" w:rsidRDefault="00486799" w:rsidP="00486799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caps/>
                <w:lang w:val="nl-BE"/>
              </w:rPr>
            </w:pPr>
          </w:p>
        </w:tc>
      </w:tr>
      <w:tr w:rsidR="00AC7C34" w:rsidRPr="00565B06" w14:paraId="38CB5BD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C12522D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3386AC" wp14:editId="59C24D2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4565B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2"/>
          </w:tcPr>
          <w:p w14:paraId="25E762F0" w14:textId="77777777" w:rsidR="00AC7C34" w:rsidRPr="00486799" w:rsidRDefault="00A24102" w:rsidP="00AD6216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  <w:lang w:val="nl-BE"/>
              </w:rPr>
            </w:pPr>
            <w:r w:rsidRPr="00486799">
              <w:t>Activiteiten</w:t>
            </w:r>
          </w:p>
        </w:tc>
      </w:tr>
    </w:tbl>
    <w:p w14:paraId="6C8E3777" w14:textId="77777777" w:rsidR="00316CE4" w:rsidRDefault="00486799" w:rsidP="00316CE4">
      <w:pPr>
        <w:rPr>
          <w:lang w:val="nl-BE"/>
        </w:rPr>
      </w:pPr>
      <w:r w:rsidRPr="00486799">
        <w:rPr>
          <w:lang w:val="nl-BE"/>
        </w:rPr>
        <w:t>Ik speel op competitief niveau b</w:t>
      </w:r>
      <w:r>
        <w:rPr>
          <w:lang w:val="nl-BE"/>
        </w:rPr>
        <w:t>asketbal, mijn andere hobby’s zijn vooral sporten, videogames, anime, manga en lezen.</w:t>
      </w:r>
    </w:p>
    <w:p w14:paraId="26F2C891" w14:textId="77336DEA" w:rsidR="00486799" w:rsidRDefault="00486799" w:rsidP="00316CE4">
      <w:pPr>
        <w:rPr>
          <w:lang w:val="nl-BE"/>
        </w:rPr>
      </w:pPr>
      <w:r>
        <w:rPr>
          <w:lang w:val="nl-BE"/>
        </w:rPr>
        <w:t xml:space="preserve">Enkele van deze sporten zijn, Lopen, Snowboarden en </w:t>
      </w:r>
      <w:proofErr w:type="spellStart"/>
      <w:r>
        <w:rPr>
          <w:lang w:val="nl-BE"/>
        </w:rPr>
        <w:t>Trail</w:t>
      </w:r>
      <w:proofErr w:type="spellEnd"/>
      <w:r>
        <w:rPr>
          <w:lang w:val="nl-BE"/>
        </w:rPr>
        <w:t>/Survival running</w:t>
      </w:r>
      <w:r w:rsidR="000E00A4">
        <w:rPr>
          <w:lang w:val="nl-BE"/>
        </w:rPr>
        <w:t>.</w:t>
      </w:r>
    </w:p>
    <w:p w14:paraId="4B0531BA" w14:textId="77777777" w:rsidR="00486799" w:rsidRPr="00486799" w:rsidRDefault="00486799" w:rsidP="00316CE4">
      <w:pPr>
        <w:rPr>
          <w:lang w:val="nl-BE"/>
        </w:rPr>
      </w:pPr>
      <w:r>
        <w:rPr>
          <w:lang w:val="nl-BE"/>
        </w:rPr>
        <w:t xml:space="preserve">In videogames </w:t>
      </w:r>
      <w:proofErr w:type="gramStart"/>
      <w:r>
        <w:rPr>
          <w:lang w:val="nl-BE"/>
        </w:rPr>
        <w:t>houdt</w:t>
      </w:r>
      <w:proofErr w:type="gramEnd"/>
      <w:r>
        <w:rPr>
          <w:lang w:val="nl-BE"/>
        </w:rPr>
        <w:t xml:space="preserve"> ik me vooral bezig met Massive </w:t>
      </w:r>
      <w:proofErr w:type="spellStart"/>
      <w:r>
        <w:rPr>
          <w:lang w:val="nl-BE"/>
        </w:rPr>
        <w:t>Mulitplayer</w:t>
      </w:r>
      <w:proofErr w:type="spellEnd"/>
      <w:r>
        <w:rPr>
          <w:lang w:val="nl-BE"/>
        </w:rPr>
        <w:t xml:space="preserve"> Online </w:t>
      </w:r>
      <w:proofErr w:type="spellStart"/>
      <w:r>
        <w:rPr>
          <w:lang w:val="nl-BE"/>
        </w:rPr>
        <w:t>Role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Playing</w:t>
      </w:r>
      <w:proofErr w:type="spellEnd"/>
      <w:r>
        <w:rPr>
          <w:lang w:val="nl-BE"/>
        </w:rPr>
        <w:t xml:space="preserve"> Games of </w:t>
      </w:r>
      <w:proofErr w:type="spellStart"/>
      <w:r>
        <w:rPr>
          <w:lang w:val="nl-BE"/>
        </w:rPr>
        <w:t>MMORPG’s</w:t>
      </w:r>
      <w:proofErr w:type="spellEnd"/>
      <w:r>
        <w:rPr>
          <w:lang w:val="nl-BE"/>
        </w:rPr>
        <w:t xml:space="preserve"> in het kort en team-</w:t>
      </w:r>
      <w:proofErr w:type="spellStart"/>
      <w:r>
        <w:rPr>
          <w:lang w:val="nl-BE"/>
        </w:rPr>
        <w:t>based</w:t>
      </w:r>
      <w:proofErr w:type="spellEnd"/>
      <w:r>
        <w:rPr>
          <w:lang w:val="nl-BE"/>
        </w:rPr>
        <w:t xml:space="preserve"> spellen. </w:t>
      </w:r>
    </w:p>
    <w:sectPr w:rsidR="00486799" w:rsidRPr="00486799" w:rsidSect="00FE18B2">
      <w:footerReference w:type="default" r:id="rId10"/>
      <w:headerReference w:type="firs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AB6F4" w14:textId="77777777" w:rsidR="00F170A7" w:rsidRDefault="00F170A7" w:rsidP="00F534FB">
      <w:pPr>
        <w:spacing w:after="0"/>
      </w:pPr>
      <w:r>
        <w:separator/>
      </w:r>
    </w:p>
  </w:endnote>
  <w:endnote w:type="continuationSeparator" w:id="0">
    <w:p w14:paraId="58A1F97C" w14:textId="77777777" w:rsidR="00F170A7" w:rsidRDefault="00F170A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B9AB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10E62" w14:textId="77777777" w:rsidR="00F170A7" w:rsidRDefault="00F170A7" w:rsidP="00F534FB">
      <w:pPr>
        <w:spacing w:after="0"/>
      </w:pPr>
      <w:r>
        <w:separator/>
      </w:r>
    </w:p>
  </w:footnote>
  <w:footnote w:type="continuationSeparator" w:id="0">
    <w:p w14:paraId="7953AA4D" w14:textId="77777777" w:rsidR="00F170A7" w:rsidRDefault="00F170A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3414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2AC1A1" wp14:editId="71530AB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C7115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46CE1"/>
    <w:multiLevelType w:val="hybridMultilevel"/>
    <w:tmpl w:val="6DA49242"/>
    <w:lvl w:ilvl="0" w:tplc="EF5ACE7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77448B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0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00A4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6799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1BC9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3D0D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4102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E7CE4"/>
    <w:rsid w:val="00F03B1E"/>
    <w:rsid w:val="00F03F2C"/>
    <w:rsid w:val="00F1202D"/>
    <w:rsid w:val="00F170A7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50B4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16458"/>
  <w15:chartTrackingRefBased/>
  <w15:docId w15:val="{51431CB5-5CF5-4834-9795-E6649A8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A2410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0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4102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jarne-huijs-6a58a6159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jarnehuijs-r0623352.github.io/Eportfol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538529EFCF4D3F814D2E5CDC51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7E950-D5B1-4187-91AF-CD47A7A856A7}"/>
      </w:docPartPr>
      <w:docPartBody>
        <w:p w:rsidR="00000000" w:rsidRDefault="00EC170E">
          <w:pPr>
            <w:pStyle w:val="D9538529EFCF4D3F814D2E5CDC51BAFE"/>
          </w:pPr>
          <w:r w:rsidRPr="009D0878">
            <w:t>Address</w:t>
          </w:r>
        </w:p>
      </w:docPartBody>
    </w:docPart>
    <w:docPart>
      <w:docPartPr>
        <w:name w:val="893BC1C3E7844970BD5510CED4AE2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C644A-1DD6-4DB5-94EA-38B966B45713}"/>
      </w:docPartPr>
      <w:docPartBody>
        <w:p w:rsidR="00000000" w:rsidRDefault="00EC170E">
          <w:pPr>
            <w:pStyle w:val="893BC1C3E7844970BD5510CED4AE20BE"/>
          </w:pPr>
          <w:r w:rsidRPr="009D0878">
            <w:t>Phone</w:t>
          </w:r>
        </w:p>
      </w:docPartBody>
    </w:docPart>
    <w:docPart>
      <w:docPartPr>
        <w:name w:val="D6D5DC32DC8B4C0081FA22ED5AAE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5CDC8-897D-4EED-ADBC-BEEFB3332B94}"/>
      </w:docPartPr>
      <w:docPartBody>
        <w:p w:rsidR="00000000" w:rsidRDefault="00EC170E">
          <w:pPr>
            <w:pStyle w:val="D6D5DC32DC8B4C0081FA22ED5AAE0739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13"/>
    <w:rsid w:val="00620D13"/>
    <w:rsid w:val="00EC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9EB985FE24874A6E90B6AE5A6EB0F">
    <w:name w:val="6299EB985FE24874A6E90B6AE5A6EB0F"/>
  </w:style>
  <w:style w:type="paragraph" w:customStyle="1" w:styleId="6502B2961DCF43CC879C6847D5F8C22B">
    <w:name w:val="6502B2961DCF43CC879C6847D5F8C22B"/>
  </w:style>
  <w:style w:type="paragraph" w:customStyle="1" w:styleId="D9538529EFCF4D3F814D2E5CDC51BAFE">
    <w:name w:val="D9538529EFCF4D3F814D2E5CDC51BAFE"/>
  </w:style>
  <w:style w:type="paragraph" w:customStyle="1" w:styleId="893BC1C3E7844970BD5510CED4AE20BE">
    <w:name w:val="893BC1C3E7844970BD5510CED4AE20BE"/>
  </w:style>
  <w:style w:type="paragraph" w:customStyle="1" w:styleId="D6D5DC32DC8B4C0081FA22ED5AAE0739">
    <w:name w:val="D6D5DC32DC8B4C0081FA22ED5AAE0739"/>
  </w:style>
  <w:style w:type="paragraph" w:customStyle="1" w:styleId="7EB042D598F54655BC50F9FE17777253">
    <w:name w:val="7EB042D598F54655BC50F9FE17777253"/>
  </w:style>
  <w:style w:type="paragraph" w:customStyle="1" w:styleId="EAA5BEEBE8894BC5A402FB13F07B126A">
    <w:name w:val="EAA5BEEBE8894BC5A402FB13F07B126A"/>
  </w:style>
  <w:style w:type="paragraph" w:customStyle="1" w:styleId="567C297E1C554FBCABD6DE6A8A090DC4">
    <w:name w:val="567C297E1C554FBCABD6DE6A8A090DC4"/>
  </w:style>
  <w:style w:type="paragraph" w:customStyle="1" w:styleId="3027FEDD7FF6486CB96BF3806B6CDEE1">
    <w:name w:val="3027FEDD7FF6486CB96BF3806B6CDEE1"/>
  </w:style>
  <w:style w:type="paragraph" w:customStyle="1" w:styleId="296CFC2451954B35884E38E1858D3E7C">
    <w:name w:val="296CFC2451954B35884E38E1858D3E7C"/>
  </w:style>
  <w:style w:type="paragraph" w:customStyle="1" w:styleId="FB84FAE73646460796BD794AC22D7088">
    <w:name w:val="FB84FAE73646460796BD794AC22D708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9B61E32D66D4F2BA22B09ED4059BE6A">
    <w:name w:val="A9B61E32D66D4F2BA22B09ED4059BE6A"/>
  </w:style>
  <w:style w:type="paragraph" w:customStyle="1" w:styleId="A801D894389B495297FEF952792CB1EB">
    <w:name w:val="A801D894389B495297FEF952792CB1EB"/>
  </w:style>
  <w:style w:type="paragraph" w:customStyle="1" w:styleId="6D3F36CB75F44CFC90955074DC0A9F1E">
    <w:name w:val="6D3F36CB75F44CFC90955074DC0A9F1E"/>
  </w:style>
  <w:style w:type="paragraph" w:customStyle="1" w:styleId="9DAFC286A5D74648A3C6010D7E688BE3">
    <w:name w:val="9DAFC286A5D74648A3C6010D7E688BE3"/>
  </w:style>
  <w:style w:type="paragraph" w:customStyle="1" w:styleId="539A72224C3F4B188647F7222270F894">
    <w:name w:val="539A72224C3F4B188647F7222270F894"/>
  </w:style>
  <w:style w:type="paragraph" w:customStyle="1" w:styleId="DB9E0E5522AE40EFAA3DE61E7CD71AEE">
    <w:name w:val="DB9E0E5522AE40EFAA3DE61E7CD71AEE"/>
  </w:style>
  <w:style w:type="paragraph" w:customStyle="1" w:styleId="05339CB41BF5400A92A0A07B9A91744C">
    <w:name w:val="05339CB41BF5400A92A0A07B9A91744C"/>
  </w:style>
  <w:style w:type="paragraph" w:customStyle="1" w:styleId="43EFE71EBC17457A97762D4DDB68F24E">
    <w:name w:val="43EFE71EBC17457A97762D4DDB68F24E"/>
  </w:style>
  <w:style w:type="paragraph" w:customStyle="1" w:styleId="231D38738D0D4CEBB14604ECF867B4F1">
    <w:name w:val="231D38738D0D4CEBB14604ECF867B4F1"/>
  </w:style>
  <w:style w:type="paragraph" w:customStyle="1" w:styleId="17B388C29F7B485DB741CD935ADD8F68">
    <w:name w:val="17B388C29F7B485DB741CD935ADD8F68"/>
  </w:style>
  <w:style w:type="paragraph" w:customStyle="1" w:styleId="9365A67B6FFC4A7CBB0DA6A0394FA5BE">
    <w:name w:val="9365A67B6FFC4A7CBB0DA6A0394FA5BE"/>
  </w:style>
  <w:style w:type="paragraph" w:customStyle="1" w:styleId="97685E16F92240C086C5F7D3507A5A98">
    <w:name w:val="97685E16F92240C086C5F7D3507A5A98"/>
  </w:style>
  <w:style w:type="paragraph" w:customStyle="1" w:styleId="C70C4C3C43EF4CF4BC4D6C2235358079">
    <w:name w:val="C70C4C3C43EF4CF4BC4D6C2235358079"/>
  </w:style>
  <w:style w:type="paragraph" w:customStyle="1" w:styleId="13FBB0158020433A9C9296EC3AB73A54">
    <w:name w:val="13FBB0158020433A9C9296EC3AB73A54"/>
  </w:style>
  <w:style w:type="paragraph" w:customStyle="1" w:styleId="4506F8FD920542A6A971E416AAA21343">
    <w:name w:val="4506F8FD920542A6A971E416AAA21343"/>
  </w:style>
  <w:style w:type="paragraph" w:customStyle="1" w:styleId="8C8BCCA2B9FF41D89A1C10737859C2F9">
    <w:name w:val="8C8BCCA2B9FF41D89A1C10737859C2F9"/>
  </w:style>
  <w:style w:type="paragraph" w:customStyle="1" w:styleId="688DC44B629B47D8BFDEA9DACBB5CCC0">
    <w:name w:val="688DC44B629B47D8BFDEA9DACBB5CCC0"/>
  </w:style>
  <w:style w:type="paragraph" w:customStyle="1" w:styleId="0FD2D6A293F047F5881F39D84A073123">
    <w:name w:val="0FD2D6A293F047F5881F39D84A073123"/>
  </w:style>
  <w:style w:type="paragraph" w:customStyle="1" w:styleId="3B6DAC53DC5B4B2CA90A4DCAB41DCFB0">
    <w:name w:val="3B6DAC53DC5B4B2CA90A4DCAB41DCFB0"/>
  </w:style>
  <w:style w:type="paragraph" w:customStyle="1" w:styleId="20F7ED086FC24662958A3DF647E31620">
    <w:name w:val="20F7ED086FC24662958A3DF647E31620"/>
  </w:style>
  <w:style w:type="paragraph" w:customStyle="1" w:styleId="F6EA9FDD9A8D4C9D82EA4A51388DA60C">
    <w:name w:val="F6EA9FDD9A8D4C9D82EA4A51388DA60C"/>
  </w:style>
  <w:style w:type="paragraph" w:customStyle="1" w:styleId="EF245A53A88E4741A751DA79A3CBF865">
    <w:name w:val="EF245A53A88E4741A751DA79A3CBF865"/>
  </w:style>
  <w:style w:type="paragraph" w:customStyle="1" w:styleId="7AD5AC8FFF5549B390ABED7305CD66E0">
    <w:name w:val="7AD5AC8FFF5549B390ABED7305CD66E0"/>
  </w:style>
  <w:style w:type="paragraph" w:customStyle="1" w:styleId="DB1571E0FA584DCE8962F79B9BB1C831">
    <w:name w:val="DB1571E0FA584DCE8962F79B9BB1C831"/>
  </w:style>
  <w:style w:type="paragraph" w:customStyle="1" w:styleId="65871998DD314F75ACC9C9B2571E7376">
    <w:name w:val="65871998DD314F75ACC9C9B2571E7376"/>
  </w:style>
  <w:style w:type="paragraph" w:customStyle="1" w:styleId="E208EE400AEC4436AC82849BDDB6F8D4">
    <w:name w:val="E208EE400AEC4436AC82849BDDB6F8D4"/>
  </w:style>
  <w:style w:type="paragraph" w:customStyle="1" w:styleId="7578E6BA7FA7407DAEE6845C223A478D">
    <w:name w:val="7578E6BA7FA7407DAEE6845C223A478D"/>
  </w:style>
  <w:style w:type="paragraph" w:customStyle="1" w:styleId="038963ADC8494CF8B80E057C6627FBA1">
    <w:name w:val="038963ADC8494CF8B80E057C6627FBA1"/>
  </w:style>
  <w:style w:type="paragraph" w:customStyle="1" w:styleId="C83E6EDBF820425784D3F327A94E31A0">
    <w:name w:val="C83E6EDBF820425784D3F327A94E31A0"/>
    <w:rsid w:val="00620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Nieuwrodesesteenweg 51
3200 Aarschot </CompanyAddress>
  <CompanyPhone>0497503088</CompanyPhone>
  <CompanyFax/>
  <CompanyEmail>Bjarne.huijs@outlook.com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33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Huijs</dc:creator>
  <cp:keywords/>
  <dc:description/>
  <cp:lastModifiedBy>Bjarne Huijs</cp:lastModifiedBy>
  <cp:revision>4</cp:revision>
  <cp:lastPrinted>2018-05-15T20:35:00Z</cp:lastPrinted>
  <dcterms:created xsi:type="dcterms:W3CDTF">2018-05-15T20:04:00Z</dcterms:created>
  <dcterms:modified xsi:type="dcterms:W3CDTF">2018-05-15T20:37:00Z</dcterms:modified>
  <cp:category/>
  <cp:contentStatus>Eportfolio</cp:contentStatus>
</cp:coreProperties>
</file>